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81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512"/>
      </w:tblGrid>
      <w:tr w:rsidR="00692703" w:rsidRPr="003D7AB8" w14:paraId="05ADEC93" w14:textId="77777777" w:rsidTr="00B35FAA">
        <w:trPr>
          <w:trHeight w:hRule="exact" w:val="1984"/>
        </w:trPr>
        <w:tc>
          <w:tcPr>
            <w:tcW w:w="9512" w:type="dxa"/>
            <w:tcMar>
              <w:top w:w="0" w:type="dxa"/>
              <w:bottom w:w="0" w:type="dxa"/>
            </w:tcMar>
          </w:tcPr>
          <w:p w14:paraId="659313D9" w14:textId="194C8CA2" w:rsidR="00692703" w:rsidRPr="003D7AB8" w:rsidRDefault="005247BA" w:rsidP="00913946">
            <w:pPr>
              <w:pStyle w:val="Title"/>
              <w:rPr>
                <w:sz w:val="72"/>
                <w:szCs w:val="72"/>
              </w:rPr>
            </w:pPr>
            <w:r>
              <w:rPr>
                <w:rStyle w:val="IntenseEmphasis"/>
                <w:sz w:val="72"/>
                <w:szCs w:val="72"/>
              </w:rPr>
              <w:t>FirstName</w:t>
            </w:r>
            <w:r w:rsidR="00692703" w:rsidRPr="003D7AB8">
              <w:rPr>
                <w:rStyle w:val="IntenseEmphasis"/>
                <w:sz w:val="72"/>
                <w:szCs w:val="72"/>
              </w:rPr>
              <w:t xml:space="preserve"> </w:t>
            </w:r>
            <w:r>
              <w:rPr>
                <w:rStyle w:val="IntenseEmphasis"/>
                <w:sz w:val="72"/>
                <w:szCs w:val="72"/>
              </w:rPr>
              <w:t>LastName</w:t>
            </w:r>
          </w:p>
          <w:p w14:paraId="566D57BA" w14:textId="5452F835" w:rsidR="003E4CB4" w:rsidRPr="00D457BD" w:rsidRDefault="00A821B5" w:rsidP="00006696">
            <w:pPr>
              <w:pStyle w:val="ContactInfoEmphasis"/>
              <w:ind w:left="2880"/>
              <w:contextualSpacing w:val="0"/>
              <w:jc w:val="left"/>
              <w:rPr>
                <w:b w:val="0"/>
                <w:bCs/>
                <w:sz w:val="24"/>
                <w:szCs w:val="24"/>
              </w:rPr>
            </w:pPr>
            <w:r w:rsidRPr="00D457BD">
              <w:rPr>
                <w:b w:val="0"/>
                <w:bCs/>
                <w:sz w:val="24"/>
                <w:szCs w:val="24"/>
              </w:rPr>
              <w:t xml:space="preserve">Email: </w:t>
            </w:r>
            <w:hyperlink r:id="rId8" w:history="1">
              <w:r w:rsidR="005247BA">
                <w:rPr>
                  <w:rStyle w:val="Hyperlink"/>
                  <w:b w:val="0"/>
                  <w:bCs/>
                  <w:sz w:val="24"/>
                  <w:szCs w:val="24"/>
                </w:rPr>
                <w:t>@</w:t>
              </w:r>
              <w:r w:rsidR="005247BA" w:rsidRPr="005247BA">
                <w:rPr>
                  <w:rStyle w:val="Hyperlink"/>
                  <w:b w:val="0"/>
                  <w:bCs/>
                  <w:sz w:val="24"/>
                  <w:szCs w:val="24"/>
                </w:rPr>
                <w:t>@@emailAddress@</w:t>
              </w:r>
              <w:r w:rsidR="005247BA">
                <w:rPr>
                  <w:rStyle w:val="Hyperlink"/>
                  <w:b w:val="0"/>
                  <w:bCs/>
                  <w:sz w:val="24"/>
                  <w:szCs w:val="24"/>
                </w:rPr>
                <w:t>@</w:t>
              </w:r>
              <w:r w:rsidR="005247BA" w:rsidRPr="005247BA">
                <w:rPr>
                  <w:rStyle w:val="Hyperlink"/>
                  <w:b w:val="0"/>
                  <w:bCs/>
                  <w:sz w:val="24"/>
                  <w:szCs w:val="24"/>
                </w:rPr>
                <w:t>@</w:t>
              </w:r>
              <w:r w:rsidRPr="00D457BD">
                <w:rPr>
                  <w:rStyle w:val="Hyperlink"/>
                  <w:b w:val="0"/>
                  <w:bCs/>
                  <w:sz w:val="24"/>
                  <w:szCs w:val="24"/>
                </w:rPr>
                <w:t>@gmail.com</w:t>
              </w:r>
            </w:hyperlink>
            <w:r w:rsidR="003E4CB4" w:rsidRPr="00D457BD">
              <w:rPr>
                <w:b w:val="0"/>
                <w:bCs/>
                <w:sz w:val="24"/>
                <w:szCs w:val="24"/>
              </w:rPr>
              <w:br/>
            </w:r>
            <w:r w:rsidRPr="00D457BD">
              <w:rPr>
                <w:b w:val="0"/>
                <w:bCs/>
                <w:sz w:val="24"/>
                <w:szCs w:val="24"/>
              </w:rPr>
              <w:t xml:space="preserve">Portfolio: </w:t>
            </w:r>
            <w:hyperlink r:id="rId9" w:history="1">
              <w:r w:rsidR="005247BA" w:rsidRPr="00B120DD">
                <w:rPr>
                  <w:rStyle w:val="Hyperlink"/>
                  <w:b w:val="0"/>
                  <w:bCs/>
                  <w:sz w:val="24"/>
                  <w:szCs w:val="24"/>
                </w:rPr>
                <w:t>h</w:t>
              </w:r>
              <w:r w:rsidR="005247BA" w:rsidRPr="00B120DD">
                <w:rPr>
                  <w:rStyle w:val="Hyperlink"/>
                  <w:b w:val="0"/>
                  <w:bCs/>
                </w:rPr>
                <w:t>ttps://@</w:t>
              </w:r>
              <w:r w:rsidR="005247BA" w:rsidRPr="00B120DD">
                <w:rPr>
                  <w:rStyle w:val="Hyperlink"/>
                  <w:b w:val="0"/>
                  <w:bCs/>
                  <w:sz w:val="24"/>
                  <w:szCs w:val="24"/>
                </w:rPr>
                <w:t>@@githubUsername@@@</w:t>
              </w:r>
              <w:r w:rsidR="005247BA" w:rsidRPr="00B120DD">
                <w:rPr>
                  <w:rStyle w:val="Hyperlink"/>
                  <w:b w:val="0"/>
                  <w:bCs/>
                </w:rPr>
                <w:t>.github.io</w:t>
              </w:r>
            </w:hyperlink>
            <w:r w:rsidR="003E4CB4" w:rsidRPr="00D457BD">
              <w:rPr>
                <w:b w:val="0"/>
                <w:bCs/>
                <w:sz w:val="24"/>
                <w:szCs w:val="24"/>
              </w:rPr>
              <w:br/>
              <w:t>GitHub</w:t>
            </w:r>
            <w:r w:rsidRPr="00D457BD">
              <w:rPr>
                <w:b w:val="0"/>
                <w:bCs/>
                <w:sz w:val="24"/>
                <w:szCs w:val="24"/>
              </w:rPr>
              <w:t xml:space="preserve">: </w:t>
            </w:r>
            <w:hyperlink r:id="rId10" w:history="1">
              <w:r w:rsidR="005247BA" w:rsidRPr="00B120DD">
                <w:rPr>
                  <w:rStyle w:val="Hyperlink"/>
                  <w:b w:val="0"/>
                  <w:bCs/>
                  <w:sz w:val="24"/>
                  <w:szCs w:val="24"/>
                </w:rPr>
                <w:t>www.github.com/@@@GitHubUsername@@@</w:t>
              </w:r>
            </w:hyperlink>
          </w:p>
          <w:p w14:paraId="3BCB69FD" w14:textId="36AEC7E4" w:rsidR="005E45D5" w:rsidRPr="003D7AB8" w:rsidRDefault="005E45D5" w:rsidP="00006696">
            <w:pPr>
              <w:pStyle w:val="ContactInfoEmphasis"/>
              <w:ind w:left="2880"/>
              <w:contextualSpacing w:val="0"/>
              <w:jc w:val="left"/>
              <w:rPr>
                <w:sz w:val="24"/>
                <w:szCs w:val="24"/>
              </w:rPr>
            </w:pPr>
            <w:r w:rsidRPr="00D457BD">
              <w:rPr>
                <w:b w:val="0"/>
                <w:bCs/>
                <w:sz w:val="24"/>
                <w:szCs w:val="24"/>
              </w:rPr>
              <w:t xml:space="preserve">LinkedIn: </w:t>
            </w:r>
            <w:hyperlink r:id="rId11" w:history="1">
              <w:r w:rsidR="005247BA" w:rsidRPr="00B120DD">
                <w:rPr>
                  <w:rStyle w:val="Hyperlink"/>
                  <w:b w:val="0"/>
                  <w:bCs/>
                  <w:sz w:val="24"/>
                  <w:szCs w:val="24"/>
                </w:rPr>
                <w:t>www.linkedin.com/in/@@@LinkedInUsername@@@</w:t>
              </w:r>
            </w:hyperlink>
          </w:p>
        </w:tc>
      </w:tr>
    </w:tbl>
    <w:p w14:paraId="48F21262" w14:textId="5C5F9869" w:rsidR="002029B6" w:rsidRPr="003D7AB8" w:rsidRDefault="003D0E8C" w:rsidP="002029B6">
      <w:pPr>
        <w:pStyle w:val="Heading1"/>
        <w:rPr>
          <w:sz w:val="32"/>
          <w:szCs w:val="36"/>
        </w:rPr>
      </w:pPr>
      <w:r>
        <w:rPr>
          <w:sz w:val="32"/>
          <w:szCs w:val="36"/>
        </w:rPr>
        <w:br/>
      </w:r>
      <w:r w:rsidR="002029B6">
        <w:rPr>
          <w:sz w:val="32"/>
          <w:szCs w:val="36"/>
        </w:rPr>
        <w:t>Summary</w:t>
      </w:r>
    </w:p>
    <w:tbl>
      <w:tblPr>
        <w:tblStyle w:val="TableGrid"/>
        <w:tblW w:w="5064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457"/>
      </w:tblGrid>
      <w:tr w:rsidR="002029B6" w:rsidRPr="003D7AB8" w14:paraId="2D3B46DB" w14:textId="77777777" w:rsidTr="003D0E8C">
        <w:trPr>
          <w:trHeight w:val="699"/>
        </w:trPr>
        <w:tc>
          <w:tcPr>
            <w:tcW w:w="9456" w:type="dxa"/>
          </w:tcPr>
          <w:p w14:paraId="78248CD2" w14:textId="03292A40" w:rsidR="002029B6" w:rsidRPr="003D7AB8" w:rsidRDefault="005247BA" w:rsidP="00455375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@@@Two or three sentences consistent with your personal brand@@@</w:t>
            </w:r>
          </w:p>
        </w:tc>
      </w:tr>
    </w:tbl>
    <w:p w14:paraId="7C249144" w14:textId="77777777" w:rsidR="004624D1" w:rsidRDefault="004624D1" w:rsidP="00627CC4">
      <w:pPr>
        <w:pStyle w:val="Heading1"/>
        <w:rPr>
          <w:sz w:val="32"/>
          <w:szCs w:val="36"/>
        </w:rPr>
      </w:pPr>
    </w:p>
    <w:p w14:paraId="27A0EA44" w14:textId="2959FBFB" w:rsidR="00627CC4" w:rsidRPr="00627CC4" w:rsidRDefault="00D66FD7" w:rsidP="00627CC4">
      <w:pPr>
        <w:pStyle w:val="Heading1"/>
        <w:rPr>
          <w:sz w:val="32"/>
          <w:szCs w:val="36"/>
        </w:rPr>
      </w:pPr>
      <w:r w:rsidRPr="003D7AB8">
        <w:rPr>
          <w:sz w:val="32"/>
          <w:szCs w:val="36"/>
        </w:rPr>
        <w:t>Project</w:t>
      </w:r>
      <w:r w:rsidR="00583B77">
        <w:rPr>
          <w:sz w:val="32"/>
          <w:szCs w:val="36"/>
        </w:rPr>
        <w:t>S</w:t>
      </w:r>
    </w:p>
    <w:tbl>
      <w:tblPr>
        <w:tblStyle w:val="TableGrid"/>
        <w:tblW w:w="5000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337"/>
      </w:tblGrid>
      <w:tr w:rsidR="001D0BF1" w:rsidRPr="003D7AB8" w14:paraId="3528C2FC" w14:textId="77777777" w:rsidTr="009967A1">
        <w:trPr>
          <w:trHeight w:val="959"/>
        </w:trPr>
        <w:tc>
          <w:tcPr>
            <w:tcW w:w="9337" w:type="dxa"/>
          </w:tcPr>
          <w:p w14:paraId="541CA9C8" w14:textId="19F8EFB6" w:rsidR="00627CC4" w:rsidRPr="003D7AB8" w:rsidRDefault="005247BA" w:rsidP="00627CC4">
            <w:pPr>
              <w:pStyle w:val="Heading3"/>
              <w:contextualSpacing w:val="0"/>
              <w:outlineLvl w:val="2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@@@Project Title@@@</w:t>
            </w:r>
            <w:r w:rsidR="00627CC4" w:rsidRPr="003D7AB8">
              <w:rPr>
                <w:sz w:val="24"/>
                <w:szCs w:val="28"/>
              </w:rPr>
              <w:t xml:space="preserve">: </w:t>
            </w:r>
            <w:hyperlink r:id="rId12" w:history="1">
              <w:r w:rsidR="00627CC4" w:rsidRPr="003D7AB8">
                <w:rPr>
                  <w:rStyle w:val="Hyperlink"/>
                  <w:sz w:val="24"/>
                  <w:szCs w:val="28"/>
                </w:rPr>
                <w:t>Code</w:t>
              </w:r>
            </w:hyperlink>
            <w:r w:rsidR="00627CC4" w:rsidRPr="003D7AB8">
              <w:rPr>
                <w:sz w:val="24"/>
                <w:szCs w:val="28"/>
              </w:rPr>
              <w:t xml:space="preserve"> | </w:t>
            </w:r>
            <w:hyperlink r:id="rId13" w:history="1">
              <w:r w:rsidRPr="003D7AB8">
                <w:rPr>
                  <w:rStyle w:val="Hyperlink"/>
                  <w:sz w:val="24"/>
                  <w:szCs w:val="28"/>
                </w:rPr>
                <w:t>Hosted</w:t>
              </w:r>
            </w:hyperlink>
          </w:p>
          <w:p w14:paraId="6AAA4907" w14:textId="7038C4DE" w:rsidR="00627CC4" w:rsidRDefault="005247BA" w:rsidP="00627CC4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@@@One or two sentences about learning outcomes@@@</w:t>
            </w:r>
          </w:p>
          <w:p w14:paraId="6F90AD00" w14:textId="40882F63" w:rsidR="00627CC4" w:rsidRDefault="00627CC4" w:rsidP="00801D8C">
            <w:pPr>
              <w:pStyle w:val="Heading3"/>
              <w:contextualSpacing w:val="0"/>
              <w:outlineLvl w:val="2"/>
              <w:rPr>
                <w:sz w:val="24"/>
                <w:szCs w:val="28"/>
              </w:rPr>
            </w:pPr>
          </w:p>
          <w:p w14:paraId="3C0DB191" w14:textId="6D8D3E1B" w:rsidR="00D6407E" w:rsidRPr="00D6407E" w:rsidRDefault="005247BA" w:rsidP="00D6407E">
            <w:pPr>
              <w:pStyle w:val="Heading3"/>
              <w:contextualSpacing w:val="0"/>
              <w:outlineLvl w:val="2"/>
              <w:rPr>
                <w:color w:val="2C5C85" w:themeColor="hyperlink"/>
                <w:sz w:val="24"/>
                <w:szCs w:val="28"/>
                <w:u w:val="single"/>
              </w:rPr>
            </w:pPr>
            <w:r>
              <w:rPr>
                <w:sz w:val="24"/>
                <w:szCs w:val="28"/>
              </w:rPr>
              <w:t>@@@Project Title@@@</w:t>
            </w:r>
            <w:r w:rsidRPr="003D7AB8">
              <w:rPr>
                <w:sz w:val="24"/>
                <w:szCs w:val="28"/>
              </w:rPr>
              <w:t>:</w:t>
            </w:r>
            <w:r w:rsidR="00D6407E" w:rsidRPr="003D7AB8">
              <w:rPr>
                <w:sz w:val="24"/>
                <w:szCs w:val="28"/>
              </w:rPr>
              <w:t xml:space="preserve"> </w:t>
            </w:r>
            <w:hyperlink r:id="rId14" w:history="1">
              <w:r w:rsidRPr="003D7AB8">
                <w:rPr>
                  <w:rStyle w:val="Hyperlink"/>
                  <w:sz w:val="24"/>
                  <w:szCs w:val="28"/>
                </w:rPr>
                <w:t>Code</w:t>
              </w:r>
            </w:hyperlink>
            <w:r w:rsidR="00D6407E" w:rsidRPr="003D7AB8">
              <w:rPr>
                <w:sz w:val="24"/>
                <w:szCs w:val="28"/>
              </w:rPr>
              <w:t xml:space="preserve"> | </w:t>
            </w:r>
            <w:hyperlink r:id="rId15" w:history="1">
              <w:r w:rsidRPr="003D7AB8">
                <w:rPr>
                  <w:rStyle w:val="Hyperlink"/>
                  <w:sz w:val="24"/>
                  <w:szCs w:val="28"/>
                </w:rPr>
                <w:t>Hosted</w:t>
              </w:r>
            </w:hyperlink>
          </w:p>
          <w:p w14:paraId="71871A5F" w14:textId="77777777" w:rsidR="005247BA" w:rsidRDefault="005247BA" w:rsidP="005247BA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@@@One or two sentences about learning outcomes@@@</w:t>
            </w:r>
          </w:p>
          <w:p w14:paraId="438ECBA5" w14:textId="77777777" w:rsidR="00D6407E" w:rsidRDefault="00D6407E" w:rsidP="00801D8C">
            <w:pPr>
              <w:pStyle w:val="Heading3"/>
              <w:contextualSpacing w:val="0"/>
              <w:outlineLvl w:val="2"/>
              <w:rPr>
                <w:sz w:val="24"/>
                <w:szCs w:val="28"/>
              </w:rPr>
            </w:pPr>
          </w:p>
          <w:p w14:paraId="4EDCC1B1" w14:textId="0284A7EE" w:rsidR="001D0BF1" w:rsidRPr="003D7AB8" w:rsidRDefault="005247BA" w:rsidP="00801D8C">
            <w:pPr>
              <w:pStyle w:val="Heading3"/>
              <w:contextualSpacing w:val="0"/>
              <w:outlineLvl w:val="2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@@@Project Title@@@</w:t>
            </w:r>
            <w:r w:rsidRPr="003D7AB8">
              <w:rPr>
                <w:sz w:val="24"/>
                <w:szCs w:val="28"/>
              </w:rPr>
              <w:t>:</w:t>
            </w:r>
            <w:r w:rsidR="00C3119B" w:rsidRPr="003D7AB8">
              <w:rPr>
                <w:sz w:val="24"/>
                <w:szCs w:val="28"/>
              </w:rPr>
              <w:t xml:space="preserve"> </w:t>
            </w:r>
            <w:hyperlink r:id="rId16" w:history="1">
              <w:r w:rsidRPr="003D7AB8">
                <w:rPr>
                  <w:rStyle w:val="Hyperlink"/>
                  <w:sz w:val="24"/>
                  <w:szCs w:val="28"/>
                </w:rPr>
                <w:t>Code</w:t>
              </w:r>
            </w:hyperlink>
            <w:r w:rsidR="00C3119B" w:rsidRPr="003D7AB8">
              <w:rPr>
                <w:sz w:val="24"/>
                <w:szCs w:val="28"/>
              </w:rPr>
              <w:t xml:space="preserve"> | </w:t>
            </w:r>
            <w:hyperlink r:id="rId17" w:history="1">
              <w:r w:rsidRPr="003D7AB8">
                <w:rPr>
                  <w:rStyle w:val="Hyperlink"/>
                  <w:sz w:val="24"/>
                  <w:szCs w:val="28"/>
                </w:rPr>
                <w:t>Hosted</w:t>
              </w:r>
            </w:hyperlink>
          </w:p>
          <w:p w14:paraId="670B9AA2" w14:textId="77777777" w:rsidR="005247BA" w:rsidRDefault="005247BA" w:rsidP="005247BA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@@@One or two sentences about learning outcomes@@@</w:t>
            </w:r>
          </w:p>
          <w:p w14:paraId="5F206C76" w14:textId="77777777" w:rsidR="00583B77" w:rsidRDefault="00583B77" w:rsidP="001D0BF1">
            <w:pPr>
              <w:contextualSpacing w:val="0"/>
              <w:rPr>
                <w:sz w:val="24"/>
                <w:szCs w:val="24"/>
              </w:rPr>
            </w:pPr>
          </w:p>
          <w:p w14:paraId="2A83D90D" w14:textId="2C111037" w:rsidR="00583B77" w:rsidRPr="003D7AB8" w:rsidRDefault="005247BA" w:rsidP="00583B77">
            <w:pPr>
              <w:pStyle w:val="Heading3"/>
              <w:contextualSpacing w:val="0"/>
              <w:outlineLvl w:val="2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@@@Project Title@@@</w:t>
            </w:r>
            <w:r w:rsidRPr="003D7AB8">
              <w:rPr>
                <w:sz w:val="24"/>
                <w:szCs w:val="28"/>
              </w:rPr>
              <w:t xml:space="preserve">: </w:t>
            </w:r>
            <w:hyperlink r:id="rId18" w:history="1">
              <w:r w:rsidRPr="003D7AB8">
                <w:rPr>
                  <w:rStyle w:val="Hyperlink"/>
                  <w:sz w:val="24"/>
                  <w:szCs w:val="28"/>
                </w:rPr>
                <w:t>Code</w:t>
              </w:r>
            </w:hyperlink>
            <w:r w:rsidR="00583B77" w:rsidRPr="003D7AB8">
              <w:rPr>
                <w:sz w:val="24"/>
                <w:szCs w:val="28"/>
              </w:rPr>
              <w:t xml:space="preserve"> | </w:t>
            </w:r>
            <w:hyperlink r:id="rId19" w:history="1">
              <w:r w:rsidRPr="003D7AB8">
                <w:rPr>
                  <w:rStyle w:val="Hyperlink"/>
                  <w:sz w:val="24"/>
                  <w:szCs w:val="28"/>
                </w:rPr>
                <w:t>Hosted</w:t>
              </w:r>
            </w:hyperlink>
          </w:p>
          <w:p w14:paraId="433816E3" w14:textId="77777777" w:rsidR="005247BA" w:rsidRDefault="005247BA" w:rsidP="005247BA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@@@One or two sentences about learning outcomes@@@</w:t>
            </w:r>
          </w:p>
          <w:p w14:paraId="05FF7B45" w14:textId="1CC5DE95" w:rsidR="00627CC4" w:rsidRPr="003D7AB8" w:rsidRDefault="00627CC4" w:rsidP="001D0BF1">
            <w:pPr>
              <w:contextualSpacing w:val="0"/>
              <w:rPr>
                <w:sz w:val="24"/>
                <w:szCs w:val="24"/>
              </w:rPr>
            </w:pPr>
          </w:p>
        </w:tc>
      </w:tr>
    </w:tbl>
    <w:p w14:paraId="6068A39F" w14:textId="77777777" w:rsidR="004624D1" w:rsidRDefault="004624D1" w:rsidP="004624D1">
      <w:pPr>
        <w:pStyle w:val="Heading1"/>
        <w:rPr>
          <w:sz w:val="32"/>
          <w:szCs w:val="36"/>
        </w:rPr>
      </w:pPr>
    </w:p>
    <w:p w14:paraId="686F97DD" w14:textId="3D9B48CA" w:rsidR="004624D1" w:rsidRPr="003D7AB8" w:rsidRDefault="004624D1" w:rsidP="004624D1">
      <w:pPr>
        <w:pStyle w:val="Heading1"/>
        <w:rPr>
          <w:sz w:val="32"/>
          <w:szCs w:val="36"/>
        </w:rPr>
      </w:pPr>
      <w:r w:rsidRPr="003D7AB8">
        <w:rPr>
          <w:sz w:val="32"/>
          <w:szCs w:val="36"/>
        </w:rPr>
        <w:t>Technologies</w:t>
      </w:r>
      <w:r w:rsidR="004F4389">
        <w:rPr>
          <w:sz w:val="32"/>
          <w:szCs w:val="36"/>
        </w:rPr>
        <w:t xml:space="preserve"> Used in projects</w:t>
      </w:r>
    </w:p>
    <w:tbl>
      <w:tblPr>
        <w:tblStyle w:val="TableGrid"/>
        <w:tblW w:w="5032" w:type="pct"/>
        <w:tblInd w:w="570" w:type="dxa"/>
        <w:tblLook w:val="0420" w:firstRow="1" w:lastRow="0" w:firstColumn="0" w:lastColumn="0" w:noHBand="0" w:noVBand="1"/>
        <w:tblDescription w:val="Skills layout table"/>
      </w:tblPr>
      <w:tblGrid>
        <w:gridCol w:w="1902"/>
        <w:gridCol w:w="588"/>
        <w:gridCol w:w="2038"/>
        <w:gridCol w:w="4892"/>
      </w:tblGrid>
      <w:tr w:rsidR="004624D1" w:rsidRPr="003D7AB8" w14:paraId="2A4A31CD" w14:textId="77777777" w:rsidTr="00D6407E">
        <w:trPr>
          <w:trHeight w:val="94"/>
        </w:trPr>
        <w:tc>
          <w:tcPr>
            <w:tcW w:w="2490" w:type="dxa"/>
            <w:gridSpan w:val="2"/>
          </w:tcPr>
          <w:p w14:paraId="1C21D8AC" w14:textId="297A86BE" w:rsidR="004624D1" w:rsidRDefault="004071A0" w:rsidP="00B306C5">
            <w:pPr>
              <w:pStyle w:val="ListBullet"/>
              <w:rPr>
                <w:sz w:val="24"/>
                <w:szCs w:val="24"/>
              </w:rPr>
            </w:pPr>
            <w:r w:rsidRPr="003D7AB8">
              <w:rPr>
                <w:sz w:val="24"/>
                <w:szCs w:val="24"/>
              </w:rPr>
              <w:t>HTML</w:t>
            </w:r>
          </w:p>
          <w:p w14:paraId="5981FABA" w14:textId="515EA484" w:rsidR="004624D1" w:rsidRPr="003D7AB8" w:rsidRDefault="004071A0" w:rsidP="00B306C5">
            <w:pPr>
              <w:pStyle w:val="ListBulle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CSS</w:t>
            </w:r>
          </w:p>
        </w:tc>
        <w:tc>
          <w:tcPr>
            <w:tcW w:w="2038" w:type="dxa"/>
          </w:tcPr>
          <w:p w14:paraId="6A7C8CE8" w14:textId="4A124954" w:rsidR="004624D1" w:rsidRPr="00251193" w:rsidRDefault="004071A0" w:rsidP="00B306C5">
            <w:pPr>
              <w:pStyle w:val="ListBulle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Bootstrap</w:t>
            </w:r>
          </w:p>
          <w:p w14:paraId="47368A3B" w14:textId="20206783" w:rsidR="004624D1" w:rsidRPr="00251193" w:rsidRDefault="004624D1" w:rsidP="00B306C5">
            <w:pPr>
              <w:pStyle w:val="ListBullet"/>
              <w:rPr>
                <w:sz w:val="24"/>
                <w:szCs w:val="24"/>
              </w:rPr>
            </w:pPr>
          </w:p>
        </w:tc>
        <w:tc>
          <w:tcPr>
            <w:tcW w:w="4892" w:type="dxa"/>
          </w:tcPr>
          <w:p w14:paraId="1261CD22" w14:textId="7F6F8EE6" w:rsidR="004624D1" w:rsidRDefault="004624D1" w:rsidP="00B306C5">
            <w:pPr>
              <w:pStyle w:val="ListBullet"/>
            </w:pPr>
            <w:r>
              <w:t>Git/</w:t>
            </w:r>
            <w:r w:rsidR="004071A0">
              <w:t xml:space="preserve"> </w:t>
            </w:r>
            <w:r>
              <w:t>GitBash</w:t>
            </w:r>
          </w:p>
          <w:p w14:paraId="4D0740B5" w14:textId="18B0F3A9" w:rsidR="004624D1" w:rsidRPr="003D7AB8" w:rsidRDefault="004071A0" w:rsidP="00B306C5">
            <w:pPr>
              <w:pStyle w:val="ListBullet"/>
            </w:pPr>
            <w:r>
              <w:t>Visual Studio Code</w:t>
            </w:r>
          </w:p>
        </w:tc>
      </w:tr>
      <w:tr w:rsidR="004624D1" w:rsidRPr="003D7AB8" w14:paraId="7E72FC51" w14:textId="77777777" w:rsidTr="00D6407E">
        <w:trPr>
          <w:trHeight w:val="100"/>
        </w:trPr>
        <w:tc>
          <w:tcPr>
            <w:tcW w:w="2490" w:type="dxa"/>
            <w:gridSpan w:val="2"/>
          </w:tcPr>
          <w:p w14:paraId="7B655B56" w14:textId="1FEA3759" w:rsidR="004624D1" w:rsidRDefault="004624D1" w:rsidP="00B306C5">
            <w:pPr>
              <w:pStyle w:val="ListBullet"/>
              <w:rPr>
                <w:sz w:val="24"/>
                <w:szCs w:val="24"/>
              </w:rPr>
            </w:pPr>
          </w:p>
          <w:p w14:paraId="7A6DF896" w14:textId="68E9AEAD" w:rsidR="004624D1" w:rsidRPr="00BB3D50" w:rsidRDefault="004624D1" w:rsidP="00B306C5">
            <w:pPr>
              <w:pStyle w:val="ListBullet"/>
              <w:rPr>
                <w:sz w:val="24"/>
                <w:szCs w:val="24"/>
              </w:rPr>
            </w:pPr>
          </w:p>
        </w:tc>
        <w:tc>
          <w:tcPr>
            <w:tcW w:w="2038" w:type="dxa"/>
          </w:tcPr>
          <w:p w14:paraId="67E6868E" w14:textId="4794CFA8" w:rsidR="004624D1" w:rsidRPr="00251193" w:rsidRDefault="004624D1" w:rsidP="00B306C5">
            <w:pPr>
              <w:pStyle w:val="ListBullet"/>
              <w:rPr>
                <w:sz w:val="24"/>
                <w:szCs w:val="24"/>
              </w:rPr>
            </w:pPr>
          </w:p>
          <w:p w14:paraId="11C4DD5D" w14:textId="75A7A9AD" w:rsidR="004624D1" w:rsidRPr="00251193" w:rsidRDefault="004624D1" w:rsidP="00B306C5">
            <w:pPr>
              <w:pStyle w:val="ListBullet"/>
              <w:rPr>
                <w:sz w:val="24"/>
                <w:szCs w:val="24"/>
              </w:rPr>
            </w:pPr>
          </w:p>
        </w:tc>
        <w:tc>
          <w:tcPr>
            <w:tcW w:w="4892" w:type="dxa"/>
          </w:tcPr>
          <w:p w14:paraId="486D0237" w14:textId="44910BA8" w:rsidR="004624D1" w:rsidRDefault="004071A0" w:rsidP="00B306C5">
            <w:pPr>
              <w:pStyle w:val="ListBulle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GitHub</w:t>
            </w:r>
          </w:p>
          <w:p w14:paraId="18FAD21F" w14:textId="1DCA113F" w:rsidR="004624D1" w:rsidRDefault="004624D1" w:rsidP="00B306C5">
            <w:pPr>
              <w:pStyle w:val="ListBullet"/>
              <w:rPr>
                <w:sz w:val="24"/>
                <w:szCs w:val="24"/>
              </w:rPr>
            </w:pPr>
          </w:p>
          <w:p w14:paraId="695BB671" w14:textId="77777777" w:rsidR="004624D1" w:rsidRPr="00BB3D50" w:rsidRDefault="004624D1" w:rsidP="00B306C5">
            <w:pPr>
              <w:pStyle w:val="ListBullet"/>
              <w:numPr>
                <w:ilvl w:val="0"/>
                <w:numId w:val="0"/>
              </w:numPr>
              <w:ind w:left="360"/>
              <w:rPr>
                <w:sz w:val="24"/>
                <w:szCs w:val="24"/>
              </w:rPr>
            </w:pPr>
          </w:p>
        </w:tc>
      </w:tr>
      <w:tr w:rsidR="004624D1" w:rsidRPr="003D7AB8" w14:paraId="2D39265F" w14:textId="77777777" w:rsidTr="00251193">
        <w:trPr>
          <w:trHeight w:val="123"/>
        </w:trPr>
        <w:tc>
          <w:tcPr>
            <w:tcW w:w="1902" w:type="dxa"/>
          </w:tcPr>
          <w:p w14:paraId="1C46A584" w14:textId="77777777" w:rsidR="004624D1" w:rsidRPr="003D7AB8" w:rsidRDefault="004624D1" w:rsidP="00B306C5">
            <w:pPr>
              <w:pStyle w:val="ListBullet"/>
              <w:numPr>
                <w:ilvl w:val="0"/>
                <w:numId w:val="0"/>
              </w:numPr>
              <w:rPr>
                <w:sz w:val="24"/>
                <w:szCs w:val="24"/>
              </w:rPr>
            </w:pPr>
          </w:p>
        </w:tc>
        <w:tc>
          <w:tcPr>
            <w:tcW w:w="2626" w:type="dxa"/>
            <w:gridSpan w:val="2"/>
          </w:tcPr>
          <w:p w14:paraId="5D48769E" w14:textId="77777777" w:rsidR="004624D1" w:rsidRPr="003D7AB8" w:rsidRDefault="004624D1" w:rsidP="00B306C5">
            <w:pPr>
              <w:pStyle w:val="ListBullet"/>
              <w:numPr>
                <w:ilvl w:val="0"/>
                <w:numId w:val="0"/>
              </w:numPr>
              <w:rPr>
                <w:sz w:val="24"/>
                <w:szCs w:val="24"/>
              </w:rPr>
            </w:pPr>
          </w:p>
        </w:tc>
        <w:tc>
          <w:tcPr>
            <w:tcW w:w="4892" w:type="dxa"/>
          </w:tcPr>
          <w:p w14:paraId="3FFB780B" w14:textId="77777777" w:rsidR="004624D1" w:rsidRPr="003D7AB8" w:rsidRDefault="004624D1" w:rsidP="00B306C5">
            <w:pPr>
              <w:pStyle w:val="ListBullet"/>
              <w:numPr>
                <w:ilvl w:val="0"/>
                <w:numId w:val="0"/>
              </w:numPr>
              <w:rPr>
                <w:sz w:val="24"/>
                <w:szCs w:val="24"/>
              </w:rPr>
            </w:pPr>
          </w:p>
        </w:tc>
      </w:tr>
    </w:tbl>
    <w:sdt>
      <w:sdtPr>
        <w:rPr>
          <w:sz w:val="32"/>
          <w:szCs w:val="36"/>
        </w:rPr>
        <w:alias w:val="Education:"/>
        <w:tag w:val="Education:"/>
        <w:id w:val="-1908763273"/>
        <w:placeholder>
          <w:docPart w:val="AFFB8101EDC44AA6BF42CFF44C1EC263"/>
        </w:placeholder>
        <w:temporary/>
        <w:showingPlcHdr/>
        <w15:appearance w15:val="hidden"/>
      </w:sdtPr>
      <w:sdtEndPr/>
      <w:sdtContent>
        <w:p w14:paraId="2B47968B" w14:textId="7A9CD16E" w:rsidR="00DA59AA" w:rsidRPr="003D7AB8" w:rsidRDefault="00DA59AA" w:rsidP="0097790C">
          <w:pPr>
            <w:pStyle w:val="Heading1"/>
            <w:rPr>
              <w:sz w:val="32"/>
              <w:szCs w:val="36"/>
            </w:rPr>
          </w:pPr>
          <w:r w:rsidRPr="003D7AB8">
            <w:rPr>
              <w:sz w:val="32"/>
              <w:szCs w:val="36"/>
            </w:rPr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3D7AB8" w14:paraId="55A71A46" w14:textId="77777777" w:rsidTr="00D66A52">
        <w:tc>
          <w:tcPr>
            <w:tcW w:w="9355" w:type="dxa"/>
          </w:tcPr>
          <w:p w14:paraId="3447FA7C" w14:textId="09875065" w:rsidR="001D0BF1" w:rsidRPr="003D7AB8" w:rsidRDefault="004071A0" w:rsidP="001D0BF1">
            <w:pPr>
              <w:pStyle w:val="Heading2"/>
              <w:contextualSpacing w:val="0"/>
              <w:outlineLvl w:val="1"/>
              <w:rPr>
                <w:sz w:val="28"/>
                <w:szCs w:val="28"/>
              </w:rPr>
            </w:pPr>
            <w:r w:rsidRPr="004071A0">
              <w:rPr>
                <w:sz w:val="28"/>
                <w:szCs w:val="28"/>
              </w:rPr>
              <w:t xml:space="preserve">@@@DEGREE@@@, </w:t>
            </w:r>
            <w:r w:rsidR="001D0BF1" w:rsidRPr="003D7AB8">
              <w:rPr>
                <w:sz w:val="28"/>
                <w:szCs w:val="28"/>
              </w:rPr>
              <w:t xml:space="preserve"> </w:t>
            </w:r>
            <w:r w:rsidRPr="004071A0">
              <w:rPr>
                <w:rStyle w:val="SubtleReference"/>
              </w:rPr>
              <w:t>@@@UNIVERSITY@@@</w:t>
            </w:r>
          </w:p>
          <w:p w14:paraId="48613E7D" w14:textId="67279B53" w:rsidR="00583B77" w:rsidRPr="003D7AB8" w:rsidRDefault="004071A0" w:rsidP="007538DC">
            <w:pPr>
              <w:contextualSpacing w:val="0"/>
              <w:rPr>
                <w:sz w:val="24"/>
                <w:szCs w:val="24"/>
              </w:rPr>
            </w:pPr>
            <w:r w:rsidRPr="004071A0">
              <w:rPr>
                <w:sz w:val="24"/>
                <w:szCs w:val="24"/>
              </w:rPr>
              <w:t xml:space="preserve">@@@One </w:t>
            </w:r>
            <w:proofErr w:type="gramStart"/>
            <w:r w:rsidRPr="004071A0">
              <w:rPr>
                <w:sz w:val="24"/>
                <w:szCs w:val="24"/>
              </w:rPr>
              <w:t>other</w:t>
            </w:r>
            <w:proofErr w:type="gramEnd"/>
            <w:r w:rsidRPr="004071A0">
              <w:rPr>
                <w:sz w:val="24"/>
                <w:szCs w:val="24"/>
              </w:rPr>
              <w:t xml:space="preserve"> cool fact/</w:t>
            </w:r>
            <w:proofErr w:type="spellStart"/>
            <w:r w:rsidRPr="004071A0">
              <w:rPr>
                <w:sz w:val="24"/>
                <w:szCs w:val="24"/>
              </w:rPr>
              <w:t>gpa</w:t>
            </w:r>
            <w:proofErr w:type="spellEnd"/>
            <w:r w:rsidRPr="004071A0">
              <w:rPr>
                <w:sz w:val="24"/>
                <w:szCs w:val="24"/>
              </w:rPr>
              <w:t>/honors/activity/club@@@</w:t>
            </w:r>
          </w:p>
        </w:tc>
      </w:tr>
      <w:tr w:rsidR="00F61DF9" w:rsidRPr="003D7AB8" w14:paraId="7B8D5E39" w14:textId="77777777" w:rsidTr="00F61DF9">
        <w:tc>
          <w:tcPr>
            <w:tcW w:w="9355" w:type="dxa"/>
            <w:tcMar>
              <w:top w:w="216" w:type="dxa"/>
            </w:tcMar>
          </w:tcPr>
          <w:p w14:paraId="7053D18B" w14:textId="08816F27" w:rsidR="00F61DF9" w:rsidRPr="003D7AB8" w:rsidRDefault="004071A0" w:rsidP="00F61DF9">
            <w:pPr>
              <w:pStyle w:val="Heading2"/>
              <w:contextualSpacing w:val="0"/>
              <w:outlineLvl w:val="1"/>
              <w:rPr>
                <w:sz w:val="28"/>
                <w:szCs w:val="28"/>
              </w:rPr>
            </w:pPr>
            <w:r w:rsidRPr="004071A0">
              <w:rPr>
                <w:sz w:val="28"/>
                <w:szCs w:val="28"/>
              </w:rPr>
              <w:lastRenderedPageBreak/>
              <w:t xml:space="preserve">@@@RELEVANT CLASS@@@, </w:t>
            </w:r>
            <w:r w:rsidR="00F61DF9" w:rsidRPr="003D7AB8">
              <w:rPr>
                <w:sz w:val="28"/>
                <w:szCs w:val="28"/>
              </w:rPr>
              <w:t xml:space="preserve"> </w:t>
            </w:r>
            <w:r w:rsidRPr="004071A0">
              <w:rPr>
                <w:rStyle w:val="SubtleReference"/>
              </w:rPr>
              <w:t>@@@DETAIL@@@</w:t>
            </w:r>
          </w:p>
          <w:p w14:paraId="5A9AB136" w14:textId="298BCE9D" w:rsidR="00583B77" w:rsidRPr="003D7AB8" w:rsidRDefault="004071A0" w:rsidP="00F61DF9">
            <w:pPr>
              <w:rPr>
                <w:sz w:val="24"/>
                <w:szCs w:val="24"/>
              </w:rPr>
            </w:pPr>
            <w:r w:rsidRPr="004071A0">
              <w:rPr>
                <w:sz w:val="24"/>
                <w:szCs w:val="24"/>
              </w:rPr>
              <w:t>@@@Learning outcomes@@@</w:t>
            </w:r>
          </w:p>
        </w:tc>
      </w:tr>
      <w:tr w:rsidR="00583B77" w:rsidRPr="003D7AB8" w14:paraId="2092CAE0" w14:textId="77777777" w:rsidTr="00F61DF9">
        <w:tc>
          <w:tcPr>
            <w:tcW w:w="9355" w:type="dxa"/>
            <w:tcMar>
              <w:top w:w="216" w:type="dxa"/>
            </w:tcMar>
          </w:tcPr>
          <w:p w14:paraId="09C98A65" w14:textId="62057521" w:rsidR="00583B77" w:rsidRDefault="004071A0" w:rsidP="00F61DF9">
            <w:pPr>
              <w:pStyle w:val="Heading2"/>
              <w:outlineLvl w:val="1"/>
              <w:rPr>
                <w:rStyle w:val="SubtleReference"/>
              </w:rPr>
            </w:pPr>
            <w:r w:rsidRPr="004071A0">
              <w:rPr>
                <w:sz w:val="28"/>
                <w:szCs w:val="28"/>
              </w:rPr>
              <w:t>@@@RELEVANT CLASS@@@,</w:t>
            </w:r>
            <w:r w:rsidRPr="003D7AB8">
              <w:rPr>
                <w:sz w:val="28"/>
                <w:szCs w:val="28"/>
              </w:rPr>
              <w:t xml:space="preserve"> </w:t>
            </w:r>
            <w:r w:rsidR="00583B77" w:rsidRPr="003D7AB8">
              <w:rPr>
                <w:sz w:val="28"/>
                <w:szCs w:val="28"/>
              </w:rPr>
              <w:t xml:space="preserve"> </w:t>
            </w:r>
            <w:r w:rsidRPr="004071A0">
              <w:rPr>
                <w:rStyle w:val="SubtleReference"/>
              </w:rPr>
              <w:t>@@@DETAIL@@@</w:t>
            </w:r>
          </w:p>
          <w:p w14:paraId="397A36BD" w14:textId="00FF9646" w:rsidR="004624D1" w:rsidRPr="004624D1" w:rsidRDefault="004071A0" w:rsidP="00F61DF9">
            <w:pPr>
              <w:pStyle w:val="Heading2"/>
              <w:outlineLvl w:val="1"/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4"/>
                <w:szCs w:val="24"/>
              </w:rPr>
            </w:pPr>
            <w:r w:rsidRPr="004071A0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4"/>
                <w:szCs w:val="24"/>
              </w:rPr>
              <w:t>@@@Learning outcomes@@@</w:t>
            </w:r>
          </w:p>
        </w:tc>
      </w:tr>
    </w:tbl>
    <w:p w14:paraId="4302A57C" w14:textId="77777777" w:rsidR="004624D1" w:rsidRDefault="004624D1" w:rsidP="00B22D5A">
      <w:pPr>
        <w:pStyle w:val="Heading1"/>
        <w:rPr>
          <w:sz w:val="32"/>
          <w:szCs w:val="36"/>
        </w:rPr>
      </w:pPr>
    </w:p>
    <w:p w14:paraId="072E2241" w14:textId="57935A31" w:rsidR="00B22D5A" w:rsidRPr="003D7AB8" w:rsidRDefault="00B22D5A" w:rsidP="00B22D5A">
      <w:pPr>
        <w:pStyle w:val="Heading1"/>
        <w:rPr>
          <w:sz w:val="32"/>
          <w:szCs w:val="36"/>
        </w:rPr>
      </w:pPr>
      <w:r>
        <w:rPr>
          <w:sz w:val="32"/>
          <w:szCs w:val="36"/>
        </w:rPr>
        <w:t>Employment</w:t>
      </w:r>
    </w:p>
    <w:tbl>
      <w:tblPr>
        <w:tblStyle w:val="TableGrid"/>
        <w:tblW w:w="5000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337"/>
      </w:tblGrid>
      <w:tr w:rsidR="00B22D5A" w:rsidRPr="003D7AB8" w14:paraId="047A29E1" w14:textId="77777777" w:rsidTr="001E49F6">
        <w:trPr>
          <w:trHeight w:val="959"/>
        </w:trPr>
        <w:tc>
          <w:tcPr>
            <w:tcW w:w="9337" w:type="dxa"/>
          </w:tcPr>
          <w:p w14:paraId="0FE4CA6B" w14:textId="2EFE3EEB" w:rsidR="00B22D5A" w:rsidRPr="00B22D5A" w:rsidRDefault="004071A0" w:rsidP="001E49F6">
            <w:pPr>
              <w:pStyle w:val="Heading3"/>
              <w:contextualSpacing w:val="0"/>
              <w:outlineLvl w:val="2"/>
              <w:rPr>
                <w:rStyle w:val="Hyperlink"/>
                <w:u w:val="none"/>
              </w:rPr>
            </w:pPr>
            <w:r w:rsidRPr="004071A0">
              <w:rPr>
                <w:sz w:val="24"/>
                <w:szCs w:val="28"/>
              </w:rPr>
              <w:t xml:space="preserve">@@@COMPANY@@@ (@@@start@@@ – @@@stop@@@): </w:t>
            </w:r>
            <w:r w:rsidRPr="004071A0">
              <w:rPr>
                <w:rStyle w:val="Hyperlink"/>
                <w:color w:val="1D824C" w:themeColor="accent1"/>
                <w:sz w:val="24"/>
                <w:u w:val="none"/>
              </w:rPr>
              <w:t xml:space="preserve"> @@@JOB TITLE@@@</w:t>
            </w:r>
          </w:p>
          <w:p w14:paraId="0C88EB50" w14:textId="441F214B" w:rsidR="004071A0" w:rsidRDefault="004071A0" w:rsidP="007422AB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 w:rsidRPr="004071A0">
              <w:rPr>
                <w:sz w:val="24"/>
                <w:szCs w:val="24"/>
              </w:rPr>
              <w:t>@@@duty/accomplishment/relevant skill@@</w:t>
            </w:r>
            <w:r>
              <w:rPr>
                <w:sz w:val="24"/>
                <w:szCs w:val="24"/>
              </w:rPr>
              <w:t>@</w:t>
            </w:r>
          </w:p>
          <w:p w14:paraId="6F4EBA99" w14:textId="77777777" w:rsidR="004071A0" w:rsidRDefault="004071A0" w:rsidP="002A5883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 w:rsidRPr="004071A0">
              <w:rPr>
                <w:sz w:val="24"/>
                <w:szCs w:val="24"/>
              </w:rPr>
              <w:t>@@@duty/accomplishment/relevant skill@@@</w:t>
            </w:r>
          </w:p>
          <w:p w14:paraId="531743EA" w14:textId="3A59669C" w:rsidR="00B22D5A" w:rsidRDefault="004071A0" w:rsidP="002A5883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 w:rsidRPr="004071A0">
              <w:rPr>
                <w:sz w:val="24"/>
                <w:szCs w:val="24"/>
              </w:rPr>
              <w:t>@@@duty/accomplishment/relevant skill@@@</w:t>
            </w:r>
          </w:p>
          <w:p w14:paraId="12C23F39" w14:textId="77777777" w:rsidR="004071A0" w:rsidRPr="004071A0" w:rsidRDefault="004071A0" w:rsidP="004071A0">
            <w:pPr>
              <w:rPr>
                <w:sz w:val="24"/>
                <w:szCs w:val="24"/>
              </w:rPr>
            </w:pPr>
          </w:p>
          <w:p w14:paraId="226F6009" w14:textId="77777777" w:rsidR="004071A0" w:rsidRPr="00B22D5A" w:rsidRDefault="004071A0" w:rsidP="004071A0">
            <w:pPr>
              <w:pStyle w:val="Heading3"/>
              <w:contextualSpacing w:val="0"/>
              <w:outlineLvl w:val="2"/>
              <w:rPr>
                <w:rStyle w:val="Hyperlink"/>
                <w:u w:val="none"/>
              </w:rPr>
            </w:pPr>
            <w:r w:rsidRPr="004071A0">
              <w:rPr>
                <w:sz w:val="24"/>
                <w:szCs w:val="28"/>
              </w:rPr>
              <w:t xml:space="preserve">@@@COMPANY@@@ (@@@start@@@ – @@@stop@@@): </w:t>
            </w:r>
            <w:r w:rsidRPr="004071A0">
              <w:rPr>
                <w:rStyle w:val="Hyperlink"/>
                <w:color w:val="1D824C" w:themeColor="accent1"/>
                <w:sz w:val="24"/>
                <w:u w:val="none"/>
              </w:rPr>
              <w:t xml:space="preserve"> @@@JOB TITLE@@@</w:t>
            </w:r>
          </w:p>
          <w:p w14:paraId="25C3F3F1" w14:textId="77777777" w:rsidR="004071A0" w:rsidRDefault="004071A0" w:rsidP="004071A0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 w:rsidRPr="004071A0">
              <w:rPr>
                <w:sz w:val="24"/>
                <w:szCs w:val="24"/>
              </w:rPr>
              <w:t>@@@duty/accomplishment/relevant skill@@</w:t>
            </w:r>
            <w:r>
              <w:rPr>
                <w:sz w:val="24"/>
                <w:szCs w:val="24"/>
              </w:rPr>
              <w:t>@</w:t>
            </w:r>
          </w:p>
          <w:p w14:paraId="697220A4" w14:textId="77777777" w:rsidR="004071A0" w:rsidRDefault="004071A0" w:rsidP="004071A0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 w:rsidRPr="004071A0">
              <w:rPr>
                <w:sz w:val="24"/>
                <w:szCs w:val="24"/>
              </w:rPr>
              <w:t>@@@duty/accomplishment/relevant skill@@@</w:t>
            </w:r>
          </w:p>
          <w:p w14:paraId="741C2C49" w14:textId="77777777" w:rsidR="004071A0" w:rsidRDefault="004071A0" w:rsidP="004071A0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 w:rsidRPr="004071A0">
              <w:rPr>
                <w:sz w:val="24"/>
                <w:szCs w:val="24"/>
              </w:rPr>
              <w:t>@@@duty/accomplishment/relevant skill@@@</w:t>
            </w:r>
          </w:p>
          <w:p w14:paraId="7DE1FA3F" w14:textId="1136886B" w:rsidR="00BB3D50" w:rsidRPr="004071A0" w:rsidRDefault="00BB3D50" w:rsidP="004071A0">
            <w:pPr>
              <w:rPr>
                <w:sz w:val="24"/>
                <w:szCs w:val="24"/>
              </w:rPr>
            </w:pPr>
            <w:r w:rsidRPr="004071A0">
              <w:rPr>
                <w:sz w:val="24"/>
                <w:szCs w:val="24"/>
              </w:rPr>
              <w:t xml:space="preserve">  </w:t>
            </w:r>
          </w:p>
          <w:p w14:paraId="6D9C2154" w14:textId="77777777" w:rsidR="004071A0" w:rsidRPr="00B22D5A" w:rsidRDefault="004071A0" w:rsidP="004071A0">
            <w:pPr>
              <w:pStyle w:val="Heading3"/>
              <w:contextualSpacing w:val="0"/>
              <w:outlineLvl w:val="2"/>
              <w:rPr>
                <w:rStyle w:val="Hyperlink"/>
                <w:u w:val="none"/>
              </w:rPr>
            </w:pPr>
            <w:r w:rsidRPr="004071A0">
              <w:rPr>
                <w:sz w:val="24"/>
                <w:szCs w:val="28"/>
              </w:rPr>
              <w:t xml:space="preserve">@@@COMPANY@@@ (@@@start@@@ – @@@stop@@@): </w:t>
            </w:r>
            <w:r w:rsidRPr="004071A0">
              <w:rPr>
                <w:rStyle w:val="Hyperlink"/>
                <w:color w:val="1D824C" w:themeColor="accent1"/>
                <w:sz w:val="24"/>
                <w:u w:val="none"/>
              </w:rPr>
              <w:t xml:space="preserve"> @@@JOB TITLE@@@</w:t>
            </w:r>
          </w:p>
          <w:p w14:paraId="19B78855" w14:textId="77777777" w:rsidR="004071A0" w:rsidRDefault="004071A0" w:rsidP="004071A0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 w:rsidRPr="004071A0">
              <w:rPr>
                <w:sz w:val="24"/>
                <w:szCs w:val="24"/>
              </w:rPr>
              <w:t>@@@duty/accomplishment/relevant skill@@</w:t>
            </w:r>
            <w:r>
              <w:rPr>
                <w:sz w:val="24"/>
                <w:szCs w:val="24"/>
              </w:rPr>
              <w:t>@</w:t>
            </w:r>
          </w:p>
          <w:p w14:paraId="30F5DF40" w14:textId="77777777" w:rsidR="004071A0" w:rsidRDefault="004071A0" w:rsidP="004071A0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 w:rsidRPr="004071A0">
              <w:rPr>
                <w:sz w:val="24"/>
                <w:szCs w:val="24"/>
              </w:rPr>
              <w:t>@@@duty/accomplishment/relevant skill@@@</w:t>
            </w:r>
          </w:p>
          <w:p w14:paraId="638260D5" w14:textId="77777777" w:rsidR="004071A0" w:rsidRDefault="004071A0" w:rsidP="004071A0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 w:rsidRPr="004071A0">
              <w:rPr>
                <w:sz w:val="24"/>
                <w:szCs w:val="24"/>
              </w:rPr>
              <w:t>@@@duty/accomplishment/relevant skill@@@</w:t>
            </w:r>
          </w:p>
          <w:p w14:paraId="5953F210" w14:textId="7B89B971" w:rsidR="00531DBC" w:rsidRPr="00531DBC" w:rsidRDefault="00531DBC" w:rsidP="00531DBC">
            <w:pPr>
              <w:pStyle w:val="ListParagraph"/>
              <w:ind w:left="360"/>
              <w:rPr>
                <w:sz w:val="24"/>
                <w:szCs w:val="24"/>
              </w:rPr>
            </w:pPr>
          </w:p>
        </w:tc>
      </w:tr>
    </w:tbl>
    <w:p w14:paraId="7D3991CE" w14:textId="00BDC28F" w:rsidR="00B51D1B" w:rsidRPr="004742D2" w:rsidRDefault="00B51D1B" w:rsidP="00B22D5A">
      <w:pPr>
        <w:pStyle w:val="Heading1"/>
        <w:rPr>
          <w:b w:val="0"/>
          <w:bCs/>
          <w:sz w:val="2"/>
          <w:szCs w:val="2"/>
        </w:rPr>
      </w:pPr>
    </w:p>
    <w:sectPr w:rsidR="00B51D1B" w:rsidRPr="004742D2" w:rsidSect="005A1B10">
      <w:footerReference w:type="default" r:id="rId20"/>
      <w:headerReference w:type="first" r:id="rId21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03C1A7" w14:textId="77777777" w:rsidR="006F2251" w:rsidRDefault="006F2251" w:rsidP="0068194B">
      <w:r>
        <w:separator/>
      </w:r>
    </w:p>
    <w:p w14:paraId="7B28D711" w14:textId="77777777" w:rsidR="006F2251" w:rsidRDefault="006F2251"/>
    <w:p w14:paraId="68CF983E" w14:textId="77777777" w:rsidR="006F2251" w:rsidRDefault="006F2251"/>
  </w:endnote>
  <w:endnote w:type="continuationSeparator" w:id="0">
    <w:p w14:paraId="3243E6FE" w14:textId="77777777" w:rsidR="006F2251" w:rsidRDefault="006F2251" w:rsidP="0068194B">
      <w:r>
        <w:continuationSeparator/>
      </w:r>
    </w:p>
    <w:p w14:paraId="7201696C" w14:textId="77777777" w:rsidR="006F2251" w:rsidRDefault="006F2251"/>
    <w:p w14:paraId="3B365B8E" w14:textId="77777777" w:rsidR="006F2251" w:rsidRDefault="006F225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34E221E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4B75F4" w14:textId="77777777" w:rsidR="006F2251" w:rsidRDefault="006F2251" w:rsidP="0068194B">
      <w:r>
        <w:separator/>
      </w:r>
    </w:p>
    <w:p w14:paraId="4EF8E868" w14:textId="77777777" w:rsidR="006F2251" w:rsidRDefault="006F2251"/>
    <w:p w14:paraId="3DF8C4A9" w14:textId="77777777" w:rsidR="006F2251" w:rsidRDefault="006F2251"/>
  </w:footnote>
  <w:footnote w:type="continuationSeparator" w:id="0">
    <w:p w14:paraId="2C2A14B1" w14:textId="77777777" w:rsidR="006F2251" w:rsidRDefault="006F2251" w:rsidP="0068194B">
      <w:r>
        <w:continuationSeparator/>
      </w:r>
    </w:p>
    <w:p w14:paraId="65688CFC" w14:textId="77777777" w:rsidR="006F2251" w:rsidRDefault="006F2251"/>
    <w:p w14:paraId="76F592B5" w14:textId="77777777" w:rsidR="006F2251" w:rsidRDefault="006F225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DCBDAB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4AB5CF2" wp14:editId="7D199237">
              <wp:simplePos x="0" y="0"/>
              <wp:positionH relativeFrom="page">
                <wp:align>right</wp:align>
              </wp:positionH>
              <wp:positionV relativeFrom="page">
                <wp:posOffset>2097224</wp:posOffset>
              </wp:positionV>
              <wp:extent cx="7772400" cy="0"/>
              <wp:effectExtent l="0" t="0" r="0" b="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0E1CFA1C" id="Straight Connector 5" o:spid="_x0000_s1026" alt="Header dividing line" style="position:absolute;z-index:-251657216;visibility:visible;mso-wrap-style:square;mso-width-percent:1000;mso-wrap-distance-left:9pt;mso-wrap-distance-top:0;mso-wrap-distance-right:9pt;mso-wrap-distance-bottom:0;mso-position-horizontal:right;mso-position-horizontal-relative:page;mso-position-vertical:absolute;mso-position-vertical-relative:page;mso-width-percent:1000;mso-width-relative:page" from="560.8pt,165.15pt" to="1172.8pt,16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54D6814"/>
    <w:multiLevelType w:val="hybridMultilevel"/>
    <w:tmpl w:val="B0986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 w15:restartNumberingAfterBreak="0">
    <w:nsid w:val="22A95C67"/>
    <w:multiLevelType w:val="hybridMultilevel"/>
    <w:tmpl w:val="2E62C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2446BE"/>
    <w:multiLevelType w:val="hybridMultilevel"/>
    <w:tmpl w:val="797A9F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35C344E3"/>
    <w:multiLevelType w:val="hybridMultilevel"/>
    <w:tmpl w:val="0CBE1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1"/>
  </w:num>
  <w:num w:numId="6">
    <w:abstractNumId w:val="3"/>
  </w:num>
  <w:num w:numId="7">
    <w:abstractNumId w:val="14"/>
  </w:num>
  <w:num w:numId="8">
    <w:abstractNumId w:val="2"/>
  </w:num>
  <w:num w:numId="9">
    <w:abstractNumId w:val="16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0"/>
  </w:num>
  <w:num w:numId="15">
    <w:abstractNumId w:val="13"/>
  </w:num>
  <w:num w:numId="16">
    <w:abstractNumId w:val="15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496"/>
    <w:rsid w:val="000001EF"/>
    <w:rsid w:val="00006696"/>
    <w:rsid w:val="00007322"/>
    <w:rsid w:val="00007728"/>
    <w:rsid w:val="00013903"/>
    <w:rsid w:val="00024584"/>
    <w:rsid w:val="00024730"/>
    <w:rsid w:val="00055E95"/>
    <w:rsid w:val="0007021F"/>
    <w:rsid w:val="000B2BA5"/>
    <w:rsid w:val="000F2F8C"/>
    <w:rsid w:val="0010006E"/>
    <w:rsid w:val="001014FD"/>
    <w:rsid w:val="001045A8"/>
    <w:rsid w:val="00114A91"/>
    <w:rsid w:val="001427E1"/>
    <w:rsid w:val="00163668"/>
    <w:rsid w:val="00171566"/>
    <w:rsid w:val="00174676"/>
    <w:rsid w:val="001755A8"/>
    <w:rsid w:val="00184014"/>
    <w:rsid w:val="00191322"/>
    <w:rsid w:val="00192008"/>
    <w:rsid w:val="001C0E68"/>
    <w:rsid w:val="001C4B6F"/>
    <w:rsid w:val="001D0BF1"/>
    <w:rsid w:val="001E3120"/>
    <w:rsid w:val="001E467D"/>
    <w:rsid w:val="001E7877"/>
    <w:rsid w:val="001E7E0C"/>
    <w:rsid w:val="001F0BB0"/>
    <w:rsid w:val="001F3941"/>
    <w:rsid w:val="001F4E6D"/>
    <w:rsid w:val="001F6140"/>
    <w:rsid w:val="002029B6"/>
    <w:rsid w:val="00203573"/>
    <w:rsid w:val="0020597D"/>
    <w:rsid w:val="00213B4C"/>
    <w:rsid w:val="00217496"/>
    <w:rsid w:val="002253B0"/>
    <w:rsid w:val="00236D54"/>
    <w:rsid w:val="00241D8C"/>
    <w:rsid w:val="00241FDB"/>
    <w:rsid w:val="0024720C"/>
    <w:rsid w:val="00251193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2F6143"/>
    <w:rsid w:val="00307140"/>
    <w:rsid w:val="00316DFF"/>
    <w:rsid w:val="00325B57"/>
    <w:rsid w:val="003273E2"/>
    <w:rsid w:val="00336056"/>
    <w:rsid w:val="00351D88"/>
    <w:rsid w:val="003544E1"/>
    <w:rsid w:val="00357A15"/>
    <w:rsid w:val="00366398"/>
    <w:rsid w:val="00381C24"/>
    <w:rsid w:val="003A0632"/>
    <w:rsid w:val="003A30E5"/>
    <w:rsid w:val="003A6ADF"/>
    <w:rsid w:val="003B5928"/>
    <w:rsid w:val="003D0E8C"/>
    <w:rsid w:val="003D380F"/>
    <w:rsid w:val="003D7AB8"/>
    <w:rsid w:val="003E160D"/>
    <w:rsid w:val="003E4CB4"/>
    <w:rsid w:val="003F1D5F"/>
    <w:rsid w:val="003F4CAB"/>
    <w:rsid w:val="00405128"/>
    <w:rsid w:val="00406CFF"/>
    <w:rsid w:val="004071A0"/>
    <w:rsid w:val="00416B25"/>
    <w:rsid w:val="00420592"/>
    <w:rsid w:val="00421CE0"/>
    <w:rsid w:val="004319E0"/>
    <w:rsid w:val="004343CC"/>
    <w:rsid w:val="00437E8C"/>
    <w:rsid w:val="00440225"/>
    <w:rsid w:val="00452BE8"/>
    <w:rsid w:val="00461E6E"/>
    <w:rsid w:val="004624D1"/>
    <w:rsid w:val="004726BC"/>
    <w:rsid w:val="00474105"/>
    <w:rsid w:val="004742D2"/>
    <w:rsid w:val="00480E6E"/>
    <w:rsid w:val="00486277"/>
    <w:rsid w:val="004941B9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4F4389"/>
    <w:rsid w:val="00510392"/>
    <w:rsid w:val="00513E2A"/>
    <w:rsid w:val="005247BA"/>
    <w:rsid w:val="00531DBC"/>
    <w:rsid w:val="005472DC"/>
    <w:rsid w:val="00566986"/>
    <w:rsid w:val="00566A35"/>
    <w:rsid w:val="0056701E"/>
    <w:rsid w:val="005740D7"/>
    <w:rsid w:val="0057648B"/>
    <w:rsid w:val="00583B77"/>
    <w:rsid w:val="0058656D"/>
    <w:rsid w:val="00593659"/>
    <w:rsid w:val="005A0F26"/>
    <w:rsid w:val="005A1B10"/>
    <w:rsid w:val="005A6850"/>
    <w:rsid w:val="005B1B1B"/>
    <w:rsid w:val="005B36E0"/>
    <w:rsid w:val="005C5932"/>
    <w:rsid w:val="005C7099"/>
    <w:rsid w:val="005D0463"/>
    <w:rsid w:val="005D3CA7"/>
    <w:rsid w:val="005D4CC1"/>
    <w:rsid w:val="005E45D5"/>
    <w:rsid w:val="005F4B91"/>
    <w:rsid w:val="005F55D2"/>
    <w:rsid w:val="006127B8"/>
    <w:rsid w:val="0062312F"/>
    <w:rsid w:val="00625F2C"/>
    <w:rsid w:val="00627CC4"/>
    <w:rsid w:val="006618E9"/>
    <w:rsid w:val="0068194B"/>
    <w:rsid w:val="00692703"/>
    <w:rsid w:val="006A1962"/>
    <w:rsid w:val="006B5D48"/>
    <w:rsid w:val="006B7D7B"/>
    <w:rsid w:val="006C1A5E"/>
    <w:rsid w:val="006E1507"/>
    <w:rsid w:val="006F2251"/>
    <w:rsid w:val="00712D8B"/>
    <w:rsid w:val="007273B7"/>
    <w:rsid w:val="00733E0A"/>
    <w:rsid w:val="007422AB"/>
    <w:rsid w:val="0074403D"/>
    <w:rsid w:val="00746D44"/>
    <w:rsid w:val="007538DC"/>
    <w:rsid w:val="00757803"/>
    <w:rsid w:val="00765E78"/>
    <w:rsid w:val="0078125E"/>
    <w:rsid w:val="00790402"/>
    <w:rsid w:val="0079206B"/>
    <w:rsid w:val="00796076"/>
    <w:rsid w:val="007C0566"/>
    <w:rsid w:val="007C606B"/>
    <w:rsid w:val="007E6A61"/>
    <w:rsid w:val="007F5A8A"/>
    <w:rsid w:val="00801140"/>
    <w:rsid w:val="00801D8C"/>
    <w:rsid w:val="00803404"/>
    <w:rsid w:val="00815B73"/>
    <w:rsid w:val="00834955"/>
    <w:rsid w:val="00850D55"/>
    <w:rsid w:val="00855B59"/>
    <w:rsid w:val="00860461"/>
    <w:rsid w:val="008613E0"/>
    <w:rsid w:val="0086487C"/>
    <w:rsid w:val="00870B20"/>
    <w:rsid w:val="008829F8"/>
    <w:rsid w:val="00885897"/>
    <w:rsid w:val="008A6538"/>
    <w:rsid w:val="008A7703"/>
    <w:rsid w:val="008B09C3"/>
    <w:rsid w:val="008C18CA"/>
    <w:rsid w:val="008C7056"/>
    <w:rsid w:val="008E2D4B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02C4"/>
    <w:rsid w:val="00963214"/>
    <w:rsid w:val="009650EA"/>
    <w:rsid w:val="00976787"/>
    <w:rsid w:val="0097790C"/>
    <w:rsid w:val="0098506E"/>
    <w:rsid w:val="009967A1"/>
    <w:rsid w:val="009A3902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0B7F"/>
    <w:rsid w:val="00A24162"/>
    <w:rsid w:val="00A25023"/>
    <w:rsid w:val="00A270EA"/>
    <w:rsid w:val="00A34845"/>
    <w:rsid w:val="00A34BA2"/>
    <w:rsid w:val="00A36F27"/>
    <w:rsid w:val="00A42E32"/>
    <w:rsid w:val="00A46E63"/>
    <w:rsid w:val="00A51DC5"/>
    <w:rsid w:val="00A53DE1"/>
    <w:rsid w:val="00A615E1"/>
    <w:rsid w:val="00A62A99"/>
    <w:rsid w:val="00A755E8"/>
    <w:rsid w:val="00A75944"/>
    <w:rsid w:val="00A821B5"/>
    <w:rsid w:val="00A8227F"/>
    <w:rsid w:val="00A93A5D"/>
    <w:rsid w:val="00AA7F81"/>
    <w:rsid w:val="00AB32F8"/>
    <w:rsid w:val="00AB610B"/>
    <w:rsid w:val="00AB79FA"/>
    <w:rsid w:val="00AC4D3F"/>
    <w:rsid w:val="00AD360E"/>
    <w:rsid w:val="00AD40FB"/>
    <w:rsid w:val="00AD782D"/>
    <w:rsid w:val="00AE7650"/>
    <w:rsid w:val="00B0240C"/>
    <w:rsid w:val="00B06152"/>
    <w:rsid w:val="00B10EBE"/>
    <w:rsid w:val="00B22964"/>
    <w:rsid w:val="00B22D5A"/>
    <w:rsid w:val="00B236F1"/>
    <w:rsid w:val="00B35FAA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A3BED"/>
    <w:rsid w:val="00BB3D50"/>
    <w:rsid w:val="00BB4E51"/>
    <w:rsid w:val="00BD431F"/>
    <w:rsid w:val="00BE423E"/>
    <w:rsid w:val="00BF61AC"/>
    <w:rsid w:val="00BF7C09"/>
    <w:rsid w:val="00C3119B"/>
    <w:rsid w:val="00C33A61"/>
    <w:rsid w:val="00C419DD"/>
    <w:rsid w:val="00C451FA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093A"/>
    <w:rsid w:val="00D37CD3"/>
    <w:rsid w:val="00D457BD"/>
    <w:rsid w:val="00D6407E"/>
    <w:rsid w:val="00D66A52"/>
    <w:rsid w:val="00D66EFA"/>
    <w:rsid w:val="00D66FD7"/>
    <w:rsid w:val="00D72A2D"/>
    <w:rsid w:val="00D863F8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5B9C"/>
    <w:rsid w:val="00E362DB"/>
    <w:rsid w:val="00E5632B"/>
    <w:rsid w:val="00E70240"/>
    <w:rsid w:val="00E71E6B"/>
    <w:rsid w:val="00E76DB8"/>
    <w:rsid w:val="00E81CC5"/>
    <w:rsid w:val="00E85A87"/>
    <w:rsid w:val="00E85B4A"/>
    <w:rsid w:val="00E9528E"/>
    <w:rsid w:val="00E97D36"/>
    <w:rsid w:val="00EA5099"/>
    <w:rsid w:val="00EC1351"/>
    <w:rsid w:val="00EC4CBF"/>
    <w:rsid w:val="00EE2CA8"/>
    <w:rsid w:val="00EE447B"/>
    <w:rsid w:val="00EE5BC6"/>
    <w:rsid w:val="00EF17E8"/>
    <w:rsid w:val="00EF51D9"/>
    <w:rsid w:val="00EF749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A32F5"/>
    <w:rsid w:val="00FB31C1"/>
    <w:rsid w:val="00FB58F2"/>
    <w:rsid w:val="00FC6AEA"/>
    <w:rsid w:val="00FD3D13"/>
    <w:rsid w:val="00FD7400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A8F022"/>
  <w15:chartTrackingRefBased/>
  <w15:docId w15:val="{13D8B15F-8A17-44CD-9118-856F59652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3E4C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660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est@gmail.com" TargetMode="External"/><Relationship Id="rId13" Type="http://schemas.openxmlformats.org/officeDocument/2006/relationships/hyperlink" Target="http://github.com" TargetMode="External"/><Relationship Id="rId18" Type="http://schemas.openxmlformats.org/officeDocument/2006/relationships/hyperlink" Target="http://github.com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://github.com" TargetMode="External"/><Relationship Id="rId17" Type="http://schemas.openxmlformats.org/officeDocument/2006/relationships/hyperlink" Target="http://github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github.com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linkedin.com/in/@@@LinkedInUsername@@@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github.com" TargetMode="External"/><Relationship Id="rId23" Type="http://schemas.openxmlformats.org/officeDocument/2006/relationships/glossaryDocument" Target="glossary/document.xml"/><Relationship Id="rId10" Type="http://schemas.openxmlformats.org/officeDocument/2006/relationships/hyperlink" Target="http://www.github.com/@@@GitHubUsername@@@" TargetMode="External"/><Relationship Id="rId19" Type="http://schemas.openxmlformats.org/officeDocument/2006/relationships/hyperlink" Target="http://github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@@@githubUsername@@@.github.io" TargetMode="External"/><Relationship Id="rId14" Type="http://schemas.openxmlformats.org/officeDocument/2006/relationships/hyperlink" Target="http://github.com" TargetMode="External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yler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FFB8101EDC44AA6BF42CFF44C1EC2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898A4F-3DFE-4516-94EB-368DBB1D1F78}"/>
      </w:docPartPr>
      <w:docPartBody>
        <w:p w:rsidR="00C049C6" w:rsidRDefault="000B42C7">
          <w:pPr>
            <w:pStyle w:val="AFFB8101EDC44AA6BF42CFF44C1EC263"/>
          </w:pPr>
          <w:r w:rsidRPr="00CF1A49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2C7"/>
    <w:rsid w:val="000B42C7"/>
    <w:rsid w:val="0011634E"/>
    <w:rsid w:val="00137B67"/>
    <w:rsid w:val="002D3112"/>
    <w:rsid w:val="003B1CA9"/>
    <w:rsid w:val="003D41AC"/>
    <w:rsid w:val="00426F87"/>
    <w:rsid w:val="004746BC"/>
    <w:rsid w:val="00620B8A"/>
    <w:rsid w:val="00A20870"/>
    <w:rsid w:val="00AB5909"/>
    <w:rsid w:val="00BC2B37"/>
    <w:rsid w:val="00C049C6"/>
    <w:rsid w:val="00CA3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14C7DFFAFEB46259830CFF9F256C88D">
    <w:name w:val="014C7DFFAFEB46259830CFF9F256C88D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B6DD21DA677C4436A878D13B93D753BA">
    <w:name w:val="B6DD21DA677C4436A878D13B93D753BA"/>
  </w:style>
  <w:style w:type="paragraph" w:customStyle="1" w:styleId="BF01D7C034AB45F6A1CB5A58EB7554F7">
    <w:name w:val="BF01D7C034AB45F6A1CB5A58EB7554F7"/>
  </w:style>
  <w:style w:type="paragraph" w:customStyle="1" w:styleId="4A7B41EC5DAE489B83ABDF5EA9B56071">
    <w:name w:val="4A7B41EC5DAE489B83ABDF5EA9B56071"/>
  </w:style>
  <w:style w:type="paragraph" w:customStyle="1" w:styleId="98B77FA5BDD2402B82E6C9F70D2B2EDF">
    <w:name w:val="98B77FA5BDD2402B82E6C9F70D2B2EDF"/>
  </w:style>
  <w:style w:type="paragraph" w:customStyle="1" w:styleId="99B2C017761F4A2694771701189578FB">
    <w:name w:val="99B2C017761F4A2694771701189578FB"/>
  </w:style>
  <w:style w:type="paragraph" w:customStyle="1" w:styleId="B9306014012546B1B2F86DB6C44A460C">
    <w:name w:val="B9306014012546B1B2F86DB6C44A460C"/>
  </w:style>
  <w:style w:type="paragraph" w:customStyle="1" w:styleId="2E2A0596F8B849F193B69CB7AF0AFB07">
    <w:name w:val="2E2A0596F8B849F193B69CB7AF0AFB07"/>
  </w:style>
  <w:style w:type="paragraph" w:customStyle="1" w:styleId="0B15EB2AD75F403B9715EA99EC0644FC">
    <w:name w:val="0B15EB2AD75F403B9715EA99EC0644FC"/>
  </w:style>
  <w:style w:type="paragraph" w:customStyle="1" w:styleId="FF72B1B306F741EE93828A7746CA60C6">
    <w:name w:val="FF72B1B306F741EE93828A7746CA60C6"/>
  </w:style>
  <w:style w:type="paragraph" w:customStyle="1" w:styleId="7E6E7E8E36D341268E5AF2B7EA5AC3C4">
    <w:name w:val="7E6E7E8E36D341268E5AF2B7EA5AC3C4"/>
  </w:style>
  <w:style w:type="paragraph" w:customStyle="1" w:styleId="B0A54FEC7C9E45F183B52169A3491BD8">
    <w:name w:val="B0A54FEC7C9E45F183B52169A3491BD8"/>
  </w:style>
  <w:style w:type="paragraph" w:customStyle="1" w:styleId="17FB884E08964D63806BE394B7163AEB">
    <w:name w:val="17FB884E08964D63806BE394B7163AEB"/>
  </w:style>
  <w:style w:type="paragraph" w:customStyle="1" w:styleId="796AD8852EFE476FA34AC6C0F037B100">
    <w:name w:val="796AD8852EFE476FA34AC6C0F037B100"/>
  </w:style>
  <w:style w:type="paragraph" w:customStyle="1" w:styleId="14A6BA1B298948348814C353C6A2AD3E">
    <w:name w:val="14A6BA1B298948348814C353C6A2AD3E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B284680CB56E48A5AAEA77E5C786B36F">
    <w:name w:val="B284680CB56E48A5AAEA77E5C786B36F"/>
  </w:style>
  <w:style w:type="paragraph" w:customStyle="1" w:styleId="376D3B6B3CBA484C8CC4708816195966">
    <w:name w:val="376D3B6B3CBA484C8CC4708816195966"/>
  </w:style>
  <w:style w:type="paragraph" w:customStyle="1" w:styleId="A7B49235D55D4B51A3CB77B8EBD5B8A8">
    <w:name w:val="A7B49235D55D4B51A3CB77B8EBD5B8A8"/>
  </w:style>
  <w:style w:type="paragraph" w:customStyle="1" w:styleId="756B45FFD88F47B5B9DBE1C9FC73376A">
    <w:name w:val="756B45FFD88F47B5B9DBE1C9FC73376A"/>
  </w:style>
  <w:style w:type="paragraph" w:customStyle="1" w:styleId="B96992227F7C49218FE89E2B9BBC85BB">
    <w:name w:val="B96992227F7C49218FE89E2B9BBC85BB"/>
  </w:style>
  <w:style w:type="paragraph" w:customStyle="1" w:styleId="E8E776FF39BF4E288B7C312CF5F9D81F">
    <w:name w:val="E8E776FF39BF4E288B7C312CF5F9D81F"/>
  </w:style>
  <w:style w:type="paragraph" w:customStyle="1" w:styleId="C141C06412794ACE951E13D47502DBE3">
    <w:name w:val="C141C06412794ACE951E13D47502DBE3"/>
  </w:style>
  <w:style w:type="paragraph" w:customStyle="1" w:styleId="AFFB8101EDC44AA6BF42CFF44C1EC263">
    <w:name w:val="AFFB8101EDC44AA6BF42CFF44C1EC263"/>
  </w:style>
  <w:style w:type="paragraph" w:customStyle="1" w:styleId="5DED3DC0DAA941C59C27D54006245FAB">
    <w:name w:val="5DED3DC0DAA941C59C27D54006245FAB"/>
  </w:style>
  <w:style w:type="paragraph" w:customStyle="1" w:styleId="9996019244C7483E97FF063D346B4398">
    <w:name w:val="9996019244C7483E97FF063D346B4398"/>
  </w:style>
  <w:style w:type="paragraph" w:customStyle="1" w:styleId="B654453AE415468DA87384564E1FCE05">
    <w:name w:val="B654453AE415468DA87384564E1FCE05"/>
  </w:style>
  <w:style w:type="paragraph" w:customStyle="1" w:styleId="7174BC8BE974453083DCB89684A4A80C">
    <w:name w:val="7174BC8BE974453083DCB89684A4A80C"/>
  </w:style>
  <w:style w:type="paragraph" w:customStyle="1" w:styleId="10DEED5D4F7C4AFDA353DDF0588B2BD6">
    <w:name w:val="10DEED5D4F7C4AFDA353DDF0588B2BD6"/>
  </w:style>
  <w:style w:type="paragraph" w:customStyle="1" w:styleId="B44C895C8EA344D89F49A1AF6F0E04E4">
    <w:name w:val="B44C895C8EA344D89F49A1AF6F0E04E4"/>
  </w:style>
  <w:style w:type="paragraph" w:customStyle="1" w:styleId="0CE30F2B73AE44CE8B589CB6F4E3DCA7">
    <w:name w:val="0CE30F2B73AE44CE8B589CB6F4E3DCA7"/>
  </w:style>
  <w:style w:type="paragraph" w:customStyle="1" w:styleId="1DB3817582DB40D4B19A4C54B4E473F0">
    <w:name w:val="1DB3817582DB40D4B19A4C54B4E473F0"/>
  </w:style>
  <w:style w:type="paragraph" w:customStyle="1" w:styleId="2CF17E642B4A48CD93F27636B65A59D4">
    <w:name w:val="2CF17E642B4A48CD93F27636B65A59D4"/>
  </w:style>
  <w:style w:type="paragraph" w:customStyle="1" w:styleId="41F4AAA6AD5B4D48844546AE0D45BE61">
    <w:name w:val="41F4AAA6AD5B4D48844546AE0D45BE61"/>
  </w:style>
  <w:style w:type="paragraph" w:customStyle="1" w:styleId="374E087D9E7E4AA4840A9D61EBF29C5C">
    <w:name w:val="374E087D9E7E4AA4840A9D61EBF29C5C"/>
  </w:style>
  <w:style w:type="paragraph" w:customStyle="1" w:styleId="23DB2270DBC3477F899EBB660F78FE32">
    <w:name w:val="23DB2270DBC3477F899EBB660F78FE32"/>
  </w:style>
  <w:style w:type="paragraph" w:customStyle="1" w:styleId="649346969A8C4AEEA7C223C67CAE96F2">
    <w:name w:val="649346969A8C4AEEA7C223C67CAE96F2"/>
  </w:style>
  <w:style w:type="paragraph" w:customStyle="1" w:styleId="A08A3E1FBB1641C692AD4DE89F60673C">
    <w:name w:val="A08A3E1FBB1641C692AD4DE89F60673C"/>
  </w:style>
  <w:style w:type="paragraph" w:customStyle="1" w:styleId="55541B3EDDDE44F58C708F720826C285">
    <w:name w:val="55541B3EDDDE44F58C708F720826C285"/>
  </w:style>
  <w:style w:type="paragraph" w:customStyle="1" w:styleId="9E23934F31834555A1BC88ADCBC5D7A4">
    <w:name w:val="9E23934F31834555A1BC88ADCBC5D7A4"/>
  </w:style>
  <w:style w:type="paragraph" w:customStyle="1" w:styleId="54C21110BC97482BB72DC770C99529C7">
    <w:name w:val="54C21110BC97482BB72DC770C99529C7"/>
  </w:style>
  <w:style w:type="paragraph" w:customStyle="1" w:styleId="EEB25E9FB4CE47C6B956C0137467E195">
    <w:name w:val="EEB25E9FB4CE47C6B956C0137467E19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5F9800-F1F1-4F0C-931A-0449F3B784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38</TotalTime>
  <Pages>2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</dc:creator>
  <cp:keywords/>
  <dc:description/>
  <cp:lastModifiedBy>Tyler Biggert</cp:lastModifiedBy>
  <cp:revision>6</cp:revision>
  <cp:lastPrinted>2020-06-21T23:04:00Z</cp:lastPrinted>
  <dcterms:created xsi:type="dcterms:W3CDTF">2020-06-14T00:24:00Z</dcterms:created>
  <dcterms:modified xsi:type="dcterms:W3CDTF">2020-06-21T23:08:00Z</dcterms:modified>
  <cp:category/>
</cp:coreProperties>
</file>